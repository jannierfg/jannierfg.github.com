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:rsidTr="006C08A0">
        <w:tc>
          <w:tcPr>
            <w:tcW w:w="5013" w:type="dxa"/>
            <w:vAlign w:val="bottom"/>
          </w:tcPr>
          <w:p w:rsidR="00C84833" w:rsidRPr="00755A46" w:rsidRDefault="00A7482B" w:rsidP="00755A46">
            <w:pPr>
              <w:pStyle w:val="Puesto"/>
              <w:rPr>
                <w:sz w:val="48"/>
                <w:szCs w:val="48"/>
              </w:rPr>
            </w:pPr>
            <w:sdt>
              <w:sdtPr>
                <w:rPr>
                  <w:sz w:val="48"/>
                  <w:szCs w:val="48"/>
                </w:rPr>
                <w:alias w:val="Escriba su nombre:"/>
                <w:tag w:val="Escriba su nombre:"/>
                <w:id w:val="1306818671"/>
                <w:placeholder>
                  <w:docPart w:val="0813A1DB6AF746159013EFCE2573B13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55A46" w:rsidRPr="00755A46">
                  <w:rPr>
                    <w:sz w:val="48"/>
                    <w:szCs w:val="48"/>
                  </w:rPr>
                  <w:t>Jannier</w:t>
                </w:r>
              </w:sdtContent>
            </w:sdt>
            <w:r w:rsidR="00D92B95" w:rsidRPr="00755A46">
              <w:rPr>
                <w:sz w:val="48"/>
                <w:szCs w:val="48"/>
                <w:lang w:bidi="es-ES"/>
              </w:rPr>
              <w:br/>
            </w:r>
            <w:sdt>
              <w:sdtPr>
                <w:rPr>
                  <w:sz w:val="48"/>
                  <w:szCs w:val="48"/>
                </w:rPr>
                <w:alias w:val="Escriba sus apellidos:"/>
                <w:tag w:val="Escriba sus apellidos:"/>
                <w:id w:val="-1656595288"/>
                <w:placeholder>
                  <w:docPart w:val="D74930C5CCDC4388935349FBDD5E2C0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755A46" w:rsidRPr="00755A46">
                  <w:rPr>
                    <w:sz w:val="48"/>
                    <w:szCs w:val="48"/>
                  </w:rPr>
                  <w:t>Ferrer Garizabalo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aconcuadrcu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1"/>
              <w:gridCol w:w="406"/>
            </w:tblGrid>
            <w:tr w:rsidR="00932D92" w:rsidRPr="009D0878" w:rsidTr="00755A46">
              <w:tc>
                <w:tcPr>
                  <w:tcW w:w="379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155DA9" w:rsidP="00155DA9">
                  <w:pPr>
                    <w:pStyle w:val="Informacindecontacto"/>
                  </w:pPr>
                  <w:sdt>
                    <w:sdtPr>
                      <w:alias w:val="Escriba la dirección:"/>
                      <w:tag w:val="Escriba la dirección:"/>
                      <w:id w:val="966779368"/>
                      <w:placeholder>
                        <w:docPart w:val="2BA2A40A845B43379B4D835D39D5330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Pr="00155DA9">
                        <w:t xml:space="preserve">Calle 14 # 26-16 Barrio Cruz de  </w:t>
                      </w:r>
                    </w:sdtContent>
                  </w:sdt>
                </w:p>
              </w:tc>
              <w:tc>
                <w:tcPr>
                  <w:tcW w:w="40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A0326B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55A46" w:rsidRPr="009D0878" w:rsidTr="00755A46">
              <w:tc>
                <w:tcPr>
                  <w:tcW w:w="379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755A46" w:rsidRDefault="00755A46" w:rsidP="00755A46">
                  <w:pPr>
                    <w:pStyle w:val="Informacindecontacto"/>
                  </w:pPr>
                  <w:r>
                    <w:t>Mayo, Soledad-</w:t>
                  </w:r>
                  <w:r w:rsidR="00D446C3">
                    <w:t>Atlántico</w:t>
                  </w:r>
                  <w:r>
                    <w:t>.</w:t>
                  </w:r>
                </w:p>
              </w:tc>
              <w:tc>
                <w:tcPr>
                  <w:tcW w:w="40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755A46" w:rsidRPr="009D0878" w:rsidRDefault="00755A46" w:rsidP="00932D92">
                  <w:pPr>
                    <w:pStyle w:val="Iconos"/>
                    <w:rPr>
                      <w:noProof/>
                      <w:lang w:val="es-CO" w:eastAsia="es-CO"/>
                    </w:rPr>
                  </w:pPr>
                </w:p>
              </w:tc>
            </w:tr>
            <w:tr w:rsidR="00932D92" w:rsidRPr="009D0878" w:rsidTr="00755A46">
              <w:sdt>
                <w:sdtPr>
                  <w:alias w:val="Escriba el teléfono:"/>
                  <w:tag w:val="Escriba el teléfono:"/>
                  <w:id w:val="-1849400302"/>
                  <w:placeholder>
                    <w:docPart w:val="CBE89C1A1589499194BA0F5A52CFAA2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755A46" w:rsidP="00755A46">
                      <w:pPr>
                        <w:pStyle w:val="Informacindecontacto"/>
                      </w:pPr>
                      <w:r>
                        <w:t>3005064502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9E4BDF2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8u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BhSa8u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755A46">
              <w:sdt>
                <w:sdtPr>
                  <w:alias w:val="Escriba el correo electrónico:"/>
                  <w:tag w:val="Escriba el correo electrónico:"/>
                  <w:id w:val="-675184368"/>
                  <w:placeholder>
                    <w:docPart w:val="29166EA718A44F5C9C7F5CB82DDF236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755A46" w:rsidP="00755A46">
                      <w:pPr>
                        <w:pStyle w:val="Informacindecontacto"/>
                      </w:pPr>
                      <w:r>
                        <w:t>Jayma0807@gmail.com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os"/>
                  </w:pPr>
                  <w:r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B754071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cSbAUAALQ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755A46">
              <w:sdt>
                <w:sdtPr>
                  <w:alias w:val="Escriba el perfil de LinkedIn:"/>
                  <w:tag w:val="Escriba el perfil de LinkedIn:"/>
                  <w:id w:val="1102843699"/>
                  <w:placeholder>
                    <w:docPart w:val="7EB53CC153124EBFB3E177D3F458A7C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755A46" w:rsidP="00755A46">
                      <w:pPr>
                        <w:pStyle w:val="Informacindecontacto"/>
                      </w:pPr>
                      <w:r>
                        <w:t>Jannier Ferrer Garizabalo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Icono de LinkedIn" descr="Icono d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E709ABB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Encabezado"/>
            </w:pPr>
          </w:p>
        </w:tc>
      </w:tr>
    </w:tbl>
    <w:p w:rsidR="00755A46" w:rsidRDefault="00755A46">
      <w:r>
        <w:t>Tecnólogo en Análisis y Desarrollo de Sistemas de Información del Servicio</w:t>
      </w:r>
      <w:r w:rsidR="00402717">
        <w:t xml:space="preserve"> Nacional de Aprendizaje (SENA). Full Stack Developer con más de 5 años de experiencia.</w:t>
      </w:r>
      <w:r>
        <w:t xml:space="preserve"> </w:t>
      </w:r>
    </w:p>
    <w:p w:rsidR="00C43D65" w:rsidRDefault="00755A46">
      <w:r>
        <w:t>Persona Honesta, Eficiente, Espontanea, Dili</w:t>
      </w:r>
      <w:r w:rsidR="00D446C3">
        <w:t>gente, Auto Didacta y Objetiva.</w:t>
      </w:r>
    </w:p>
    <w:p w:rsidR="00AD13CB" w:rsidRDefault="00A7482B" w:rsidP="00AD13CB">
      <w:pPr>
        <w:pStyle w:val="Ttulo1"/>
      </w:pPr>
      <w:sdt>
        <w:sdtPr>
          <w:alias w:val="Aptitudes:"/>
          <w:tag w:val="Aptitudes:"/>
          <w:id w:val="-891506033"/>
          <w:placeholder>
            <w:docPart w:val="ADF6A7FEACFF4F55AF6D62BA3BEE3366"/>
          </w:placeholder>
          <w:temporary/>
          <w:showingPlcHdr/>
          <w15:appearance w15:val="hidden"/>
        </w:sdtPr>
        <w:sdtEndPr/>
        <w:sdtContent>
          <w:r w:rsidR="004937AE">
            <w:rPr>
              <w:lang w:bidi="es-ES"/>
            </w:rPr>
            <w:t>Aptitudes</w:t>
          </w:r>
        </w:sdtContent>
      </w:sdt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4501"/>
        <w:gridCol w:w="4525"/>
      </w:tblGrid>
      <w:tr w:rsidR="005B1D68" w:rsidTr="00564951">
        <w:tc>
          <w:tcPr>
            <w:tcW w:w="4680" w:type="dxa"/>
          </w:tcPr>
          <w:p w:rsidR="005B1D68" w:rsidRDefault="00755A46" w:rsidP="00BC7376">
            <w:pPr>
              <w:pStyle w:val="Listaconvietas"/>
              <w:numPr>
                <w:ilvl w:val="0"/>
                <w:numId w:val="4"/>
              </w:numPr>
            </w:pPr>
            <w:r>
              <w:t>Desarrollo Full Stack.</w:t>
            </w:r>
          </w:p>
          <w:p w:rsidR="00752315" w:rsidRPr="004937AE" w:rsidRDefault="00755A46" w:rsidP="00755A46">
            <w:pPr>
              <w:pStyle w:val="Listaconvietas"/>
              <w:numPr>
                <w:ilvl w:val="0"/>
                <w:numId w:val="4"/>
              </w:numPr>
            </w:pPr>
            <w:r>
              <w:t>Desarrollo web.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Default="00755A46" w:rsidP="00BC7376">
            <w:pPr>
              <w:pStyle w:val="Listaconvietas"/>
            </w:pPr>
            <w:r>
              <w:t>Angular Framework</w:t>
            </w:r>
          </w:p>
          <w:p w:rsidR="00752315" w:rsidRDefault="00755A46" w:rsidP="00BC7376">
            <w:pPr>
              <w:pStyle w:val="Listaconvietas"/>
            </w:pPr>
            <w:r>
              <w:t>Node.js</w:t>
            </w:r>
          </w:p>
          <w:p w:rsidR="00752315" w:rsidRDefault="00755A46" w:rsidP="00755A46">
            <w:pPr>
              <w:pStyle w:val="Listaconvietas"/>
            </w:pPr>
            <w:r>
              <w:t>JavaScript</w:t>
            </w:r>
          </w:p>
          <w:p w:rsidR="00755A46" w:rsidRDefault="00755A46" w:rsidP="00755A46">
            <w:pPr>
              <w:pStyle w:val="Listaconvietas"/>
            </w:pPr>
            <w:r>
              <w:t>HTML5</w:t>
            </w:r>
          </w:p>
          <w:p w:rsidR="00755A46" w:rsidRDefault="00755A46" w:rsidP="00755A46">
            <w:pPr>
              <w:pStyle w:val="Listaconvietas"/>
            </w:pPr>
            <w:r>
              <w:t>CSS</w:t>
            </w:r>
          </w:p>
          <w:p w:rsidR="00755A46" w:rsidRDefault="00755A46" w:rsidP="00755A46">
            <w:pPr>
              <w:pStyle w:val="Listaconvietas"/>
            </w:pPr>
            <w:r>
              <w:t>PHP</w:t>
            </w:r>
          </w:p>
          <w:p w:rsidR="00755A46" w:rsidRDefault="00755A46" w:rsidP="00755A46">
            <w:pPr>
              <w:pStyle w:val="Listaconvietas"/>
            </w:pPr>
            <w:r>
              <w:t>MySql</w:t>
            </w:r>
          </w:p>
          <w:p w:rsidR="00755A46" w:rsidRDefault="00755A46" w:rsidP="00755A46">
            <w:pPr>
              <w:pStyle w:val="Listaconvietas"/>
            </w:pPr>
            <w:r>
              <w:t>SQL Server</w:t>
            </w:r>
          </w:p>
          <w:p w:rsidR="00755A46" w:rsidRDefault="00755A46" w:rsidP="00755A46">
            <w:pPr>
              <w:pStyle w:val="Listaconvietas"/>
            </w:pPr>
            <w:r>
              <w:t>PL/SQL</w:t>
            </w:r>
          </w:p>
          <w:p w:rsidR="00D446C3" w:rsidRDefault="00D446C3" w:rsidP="00755A46">
            <w:pPr>
              <w:pStyle w:val="Listaconvietas"/>
            </w:pPr>
            <w:r>
              <w:t>JForms Builder</w:t>
            </w:r>
          </w:p>
          <w:p w:rsidR="00D446C3" w:rsidRPr="004937AE" w:rsidRDefault="00D446C3" w:rsidP="00755A46">
            <w:pPr>
              <w:pStyle w:val="Listaconvietas"/>
            </w:pPr>
            <w:r>
              <w:t>JReports Builder</w:t>
            </w:r>
          </w:p>
        </w:tc>
      </w:tr>
    </w:tbl>
    <w:p w:rsidR="005B1D68" w:rsidRDefault="00A7482B" w:rsidP="004937AE">
      <w:pPr>
        <w:pStyle w:val="Ttulo1"/>
      </w:pPr>
      <w:sdt>
        <w:sdtPr>
          <w:alias w:val="Experiencia:"/>
          <w:tag w:val="Experiencia:"/>
          <w:id w:val="-898354009"/>
          <w:placeholder>
            <w:docPart w:val="E83CD69277E84228A15742747A1A80DF"/>
          </w:placeholder>
          <w:temporary/>
          <w:showingPlcHdr/>
          <w15:appearance w15:val="hidden"/>
        </w:sdtPr>
        <w:sdtEndPr/>
        <w:sdtContent>
          <w:r w:rsidR="004937AE" w:rsidRPr="00AD3FD8">
            <w:rPr>
              <w:lang w:bidi="es-ES"/>
            </w:rPr>
            <w:t>Experiencia</w:t>
          </w:r>
        </w:sdtContent>
      </w:sdt>
    </w:p>
    <w:p w:rsidR="0023705D" w:rsidRPr="00D413F9" w:rsidRDefault="00D446C3" w:rsidP="00D413F9">
      <w:pPr>
        <w:pStyle w:val="Ttulo3"/>
      </w:pPr>
      <w:r>
        <w:t>02 de mayo de 2019</w:t>
      </w:r>
      <w:r w:rsidR="00D413F9" w:rsidRPr="00D413F9">
        <w:rPr>
          <w:lang w:bidi="es-ES"/>
        </w:rPr>
        <w:t xml:space="preserve"> – </w:t>
      </w:r>
      <w:r>
        <w:t>actualmente</w:t>
      </w:r>
    </w:p>
    <w:p w:rsidR="0023705D" w:rsidRPr="00513EFC" w:rsidRDefault="00402717" w:rsidP="00513EFC">
      <w:pPr>
        <w:pStyle w:val="Ttulo2"/>
      </w:pPr>
      <w:r>
        <w:t xml:space="preserve">Desarrollador </w:t>
      </w:r>
      <w:r w:rsidR="0095272C">
        <w:rPr>
          <w:lang w:bidi="es-ES"/>
        </w:rPr>
        <w:t xml:space="preserve">/ </w:t>
      </w:r>
      <w:r w:rsidR="00D446C3">
        <w:rPr>
          <w:rStyle w:val="nfasis"/>
        </w:rPr>
        <w:t>Geotech Solutions</w:t>
      </w:r>
    </w:p>
    <w:p w:rsidR="007B4C3B" w:rsidRDefault="007B4C3B" w:rsidP="00D413F9">
      <w:r>
        <w:t>Funciones desempeñadas:</w:t>
      </w:r>
    </w:p>
    <w:p w:rsidR="00873A74" w:rsidRDefault="00873A74" w:rsidP="00873A74">
      <w:pPr>
        <w:pStyle w:val="Prrafodelista"/>
        <w:numPr>
          <w:ilvl w:val="0"/>
          <w:numId w:val="13"/>
        </w:numPr>
      </w:pPr>
      <w:r>
        <w:t>Soporte a la plataforma</w:t>
      </w:r>
      <w:r w:rsidR="004279A2" w:rsidRPr="004279A2">
        <w:t xml:space="preserve"> </w:t>
      </w:r>
      <w:r w:rsidR="004279A2">
        <w:t>GEOSMART</w:t>
      </w:r>
      <w:r w:rsidR="00402717">
        <w:t>.</w:t>
      </w:r>
    </w:p>
    <w:p w:rsidR="00873A74" w:rsidRDefault="00873A74" w:rsidP="00873A74">
      <w:pPr>
        <w:pStyle w:val="Prrafodelista"/>
        <w:numPr>
          <w:ilvl w:val="0"/>
          <w:numId w:val="13"/>
        </w:numPr>
      </w:pPr>
      <w:r>
        <w:t xml:space="preserve">Implementación de </w:t>
      </w:r>
      <w:r w:rsidR="004279A2">
        <w:t xml:space="preserve">nuevas </w:t>
      </w:r>
      <w:r>
        <w:t>funcionalidades</w:t>
      </w:r>
      <w:r w:rsidR="004279A2">
        <w:t xml:space="preserve"> a la plataforma GEOSMART.</w:t>
      </w:r>
    </w:p>
    <w:p w:rsidR="004279A2" w:rsidRDefault="004279A2" w:rsidP="004279A2">
      <w:pPr>
        <w:pStyle w:val="Prrafodelista"/>
        <w:numPr>
          <w:ilvl w:val="0"/>
          <w:numId w:val="13"/>
        </w:numPr>
      </w:pPr>
      <w:r>
        <w:t>Soporte a software administrativo de la compañía.</w:t>
      </w:r>
    </w:p>
    <w:p w:rsidR="00A25033" w:rsidRPr="00D413F9" w:rsidRDefault="00A25033" w:rsidP="00A25033"/>
    <w:p w:rsidR="00D413F9" w:rsidRPr="00D413F9" w:rsidRDefault="004279A2" w:rsidP="00D413F9">
      <w:pPr>
        <w:pStyle w:val="Ttulo3"/>
      </w:pPr>
      <w:r>
        <w:t>20 de mayo de 2018</w:t>
      </w:r>
      <w:r w:rsidR="00D413F9" w:rsidRPr="00D413F9">
        <w:rPr>
          <w:lang w:bidi="es-ES"/>
        </w:rPr>
        <w:t xml:space="preserve"> – </w:t>
      </w:r>
      <w:r>
        <w:t>30 de abril de 2019</w:t>
      </w:r>
    </w:p>
    <w:p w:rsidR="00D413F9" w:rsidRPr="00513EFC" w:rsidRDefault="004279A2" w:rsidP="00513EFC">
      <w:pPr>
        <w:pStyle w:val="Ttulo2"/>
      </w:pPr>
      <w:r>
        <w:t>Asistente de desarrollo</w:t>
      </w:r>
      <w:r w:rsidR="0095272C">
        <w:rPr>
          <w:lang w:bidi="es-ES"/>
        </w:rPr>
        <w:t xml:space="preserve"> / </w:t>
      </w:r>
      <w:r>
        <w:rPr>
          <w:rStyle w:val="nfasis"/>
        </w:rPr>
        <w:t>Central de soldaduras y protección industrial</w:t>
      </w:r>
    </w:p>
    <w:p w:rsidR="00D413F9" w:rsidRDefault="004279A2" w:rsidP="00D413F9">
      <w:r>
        <w:t>Funciones desempeñadas:</w:t>
      </w:r>
    </w:p>
    <w:p w:rsidR="004279A2" w:rsidRDefault="004279A2" w:rsidP="004279A2">
      <w:pPr>
        <w:pStyle w:val="Prrafodelista"/>
        <w:numPr>
          <w:ilvl w:val="0"/>
          <w:numId w:val="14"/>
        </w:numPr>
      </w:pPr>
      <w:r>
        <w:t>Implementar nuevas funcionalidades para el mejoramiento de los procesos empresariales.</w:t>
      </w:r>
    </w:p>
    <w:p w:rsidR="004279A2" w:rsidRDefault="004279A2" w:rsidP="004279A2">
      <w:pPr>
        <w:pStyle w:val="Prrafodelista"/>
        <w:numPr>
          <w:ilvl w:val="0"/>
          <w:numId w:val="14"/>
        </w:numPr>
      </w:pPr>
      <w:r>
        <w:t>Soporte de anteriores proyectos de la compañía.</w:t>
      </w:r>
    </w:p>
    <w:p w:rsidR="004279A2" w:rsidRDefault="004279A2" w:rsidP="004279A2">
      <w:pPr>
        <w:pStyle w:val="Prrafodelista"/>
        <w:numPr>
          <w:ilvl w:val="0"/>
          <w:numId w:val="14"/>
        </w:numPr>
      </w:pPr>
      <w:r>
        <w:t>Implementación de desarrollo para envíos de facturas electrónicamente.</w:t>
      </w:r>
    </w:p>
    <w:p w:rsidR="007164F1" w:rsidRDefault="007164F1" w:rsidP="004279A2">
      <w:pPr>
        <w:pStyle w:val="Prrafodelista"/>
        <w:numPr>
          <w:ilvl w:val="0"/>
          <w:numId w:val="14"/>
        </w:numPr>
      </w:pPr>
      <w:r>
        <w:t>Soporte a los usuarios de la compañía en el software contable Atlas – Ofimática (Ofima).</w:t>
      </w:r>
    </w:p>
    <w:p w:rsidR="00A25033" w:rsidRDefault="00A25033" w:rsidP="00A25033"/>
    <w:p w:rsidR="007164F1" w:rsidRPr="00D413F9" w:rsidRDefault="007164F1" w:rsidP="007164F1">
      <w:pPr>
        <w:pStyle w:val="Ttulo3"/>
      </w:pPr>
      <w:r>
        <w:lastRenderedPageBreak/>
        <w:t>17 de julio de 2017</w:t>
      </w:r>
      <w:r w:rsidRPr="00D413F9">
        <w:rPr>
          <w:lang w:bidi="es-ES"/>
        </w:rPr>
        <w:t xml:space="preserve"> – </w:t>
      </w:r>
      <w:r>
        <w:t>04 de abril de 2018</w:t>
      </w:r>
    </w:p>
    <w:p w:rsidR="007164F1" w:rsidRPr="00513EFC" w:rsidRDefault="007164F1" w:rsidP="007164F1">
      <w:pPr>
        <w:pStyle w:val="Ttulo2"/>
      </w:pPr>
      <w:r>
        <w:t>Desarrollador PL/SQL</w:t>
      </w:r>
      <w:r>
        <w:rPr>
          <w:lang w:bidi="es-ES"/>
        </w:rPr>
        <w:t xml:space="preserve">/ </w:t>
      </w:r>
      <w:r>
        <w:rPr>
          <w:rStyle w:val="nfasis"/>
        </w:rPr>
        <w:t>Nova Sistemas LTDA</w:t>
      </w:r>
    </w:p>
    <w:p w:rsidR="007164F1" w:rsidRDefault="007164F1" w:rsidP="007164F1">
      <w:r>
        <w:t>Funciones desempeñadas:</w:t>
      </w:r>
    </w:p>
    <w:p w:rsidR="0070237E" w:rsidRDefault="007164F1" w:rsidP="0070237E">
      <w:pPr>
        <w:pStyle w:val="Prrafodelista"/>
        <w:numPr>
          <w:ilvl w:val="0"/>
          <w:numId w:val="16"/>
        </w:numPr>
      </w:pPr>
      <w:r>
        <w:t>Implementación del Sistemas JSp-7 en ambiente web en la empresa de Servicios Públicos EEAV de Villavicencio.</w:t>
      </w:r>
    </w:p>
    <w:p w:rsidR="00A25033" w:rsidRDefault="00A25033" w:rsidP="00A25033"/>
    <w:p w:rsidR="007164F1" w:rsidRPr="00D413F9" w:rsidRDefault="007164F1" w:rsidP="007164F1">
      <w:pPr>
        <w:pStyle w:val="Ttulo3"/>
      </w:pPr>
      <w:r>
        <w:t>08 de enero de 2016</w:t>
      </w:r>
      <w:r w:rsidRPr="00D413F9">
        <w:rPr>
          <w:lang w:bidi="es-ES"/>
        </w:rPr>
        <w:t xml:space="preserve"> – </w:t>
      </w:r>
      <w:r>
        <w:t>15 de julio de 2017</w:t>
      </w:r>
    </w:p>
    <w:p w:rsidR="007164F1" w:rsidRPr="00513EFC" w:rsidRDefault="007164F1" w:rsidP="007164F1">
      <w:pPr>
        <w:pStyle w:val="Ttulo2"/>
      </w:pPr>
      <w:r>
        <w:t>Desarrollador PL/SQL</w:t>
      </w:r>
      <w:r>
        <w:rPr>
          <w:lang w:bidi="es-ES"/>
        </w:rPr>
        <w:t xml:space="preserve">/ </w:t>
      </w:r>
      <w:r>
        <w:rPr>
          <w:rStyle w:val="nfasis"/>
        </w:rPr>
        <w:t>Asp Solutions S.A</w:t>
      </w:r>
    </w:p>
    <w:p w:rsidR="007164F1" w:rsidRDefault="007164F1" w:rsidP="007164F1">
      <w:r>
        <w:t>Funciones desempeñadas:</w:t>
      </w:r>
    </w:p>
    <w:p w:rsidR="007164F1" w:rsidRDefault="00A25033" w:rsidP="007164F1">
      <w:pPr>
        <w:pStyle w:val="Prrafodelista"/>
        <w:numPr>
          <w:ilvl w:val="0"/>
          <w:numId w:val="16"/>
        </w:numPr>
      </w:pPr>
      <w:r>
        <w:t>Soporte y desarrollo de nuevas funcionalidades para clientes activos en ambiente web en el Sistema JSP7.</w:t>
      </w:r>
    </w:p>
    <w:p w:rsidR="00A25033" w:rsidRDefault="00A25033" w:rsidP="00A25033"/>
    <w:p w:rsidR="007164F1" w:rsidRPr="00D413F9" w:rsidRDefault="007164F1" w:rsidP="007164F1">
      <w:pPr>
        <w:pStyle w:val="Ttulo3"/>
      </w:pPr>
      <w:r>
        <w:t>21 de abril de 2015</w:t>
      </w:r>
      <w:r w:rsidRPr="00D413F9">
        <w:rPr>
          <w:lang w:bidi="es-ES"/>
        </w:rPr>
        <w:t xml:space="preserve"> – </w:t>
      </w:r>
      <w:r>
        <w:t>30 de diciembre de 2015</w:t>
      </w:r>
    </w:p>
    <w:p w:rsidR="007164F1" w:rsidRPr="00513EFC" w:rsidRDefault="007164F1" w:rsidP="007164F1">
      <w:pPr>
        <w:pStyle w:val="Ttulo2"/>
      </w:pPr>
      <w:r>
        <w:t>Desarrollador PHP</w:t>
      </w:r>
      <w:r>
        <w:rPr>
          <w:lang w:bidi="es-ES"/>
        </w:rPr>
        <w:t xml:space="preserve">/ </w:t>
      </w:r>
      <w:r>
        <w:rPr>
          <w:rStyle w:val="nfasis"/>
        </w:rPr>
        <w:t>Virtual diseño S.AS</w:t>
      </w:r>
    </w:p>
    <w:p w:rsidR="007164F1" w:rsidRDefault="007164F1" w:rsidP="007164F1">
      <w:r>
        <w:t>Funciones desempeñadas:</w:t>
      </w:r>
    </w:p>
    <w:p w:rsidR="007164F1" w:rsidRDefault="00A25033" w:rsidP="007164F1">
      <w:pPr>
        <w:pStyle w:val="Prrafodelista"/>
        <w:numPr>
          <w:ilvl w:val="0"/>
          <w:numId w:val="16"/>
        </w:numPr>
      </w:pPr>
      <w:r>
        <w:t>Desarrollo de software contable para la compañía Templado S.A.</w:t>
      </w:r>
    </w:p>
    <w:p w:rsidR="00A25033" w:rsidRDefault="00A25033" w:rsidP="00A25033"/>
    <w:p w:rsidR="007164F1" w:rsidRPr="00D413F9" w:rsidRDefault="007164F1" w:rsidP="007164F1">
      <w:pPr>
        <w:pStyle w:val="Ttulo3"/>
      </w:pPr>
      <w:r>
        <w:t>2</w:t>
      </w:r>
      <w:r w:rsidR="00A25033">
        <w:t xml:space="preserve">0 </w:t>
      </w:r>
      <w:r>
        <w:t xml:space="preserve">de </w:t>
      </w:r>
      <w:r w:rsidR="00A25033">
        <w:t>octubre de 2014</w:t>
      </w:r>
      <w:r w:rsidRPr="00D413F9">
        <w:rPr>
          <w:lang w:bidi="es-ES"/>
        </w:rPr>
        <w:t xml:space="preserve"> – </w:t>
      </w:r>
      <w:r>
        <w:t xml:space="preserve">30 de </w:t>
      </w:r>
      <w:r w:rsidR="00A25033">
        <w:t xml:space="preserve">abril </w:t>
      </w:r>
      <w:r>
        <w:t>de 2015</w:t>
      </w:r>
    </w:p>
    <w:p w:rsidR="007164F1" w:rsidRPr="00513EFC" w:rsidRDefault="007164F1" w:rsidP="007164F1">
      <w:pPr>
        <w:pStyle w:val="Ttulo2"/>
      </w:pPr>
      <w:r>
        <w:t>Prácticas empresariales</w:t>
      </w:r>
      <w:r>
        <w:rPr>
          <w:lang w:bidi="es-ES"/>
        </w:rPr>
        <w:t xml:space="preserve">/ </w:t>
      </w:r>
      <w:r>
        <w:rPr>
          <w:rStyle w:val="nfasis"/>
        </w:rPr>
        <w:t>Hospital universidad del norte (HUN)</w:t>
      </w:r>
    </w:p>
    <w:p w:rsidR="007164F1" w:rsidRDefault="007164F1" w:rsidP="007164F1">
      <w:r>
        <w:t>Funciones desempeñadas:</w:t>
      </w:r>
    </w:p>
    <w:p w:rsidR="007164F1" w:rsidRDefault="00A25033" w:rsidP="00A25033">
      <w:pPr>
        <w:pStyle w:val="Prrafodelista"/>
        <w:numPr>
          <w:ilvl w:val="0"/>
          <w:numId w:val="16"/>
        </w:numPr>
      </w:pPr>
      <w:r>
        <w:t xml:space="preserve">Creación de nuevas funcionalidades para mejorar los procesos de la compañía.  </w:t>
      </w:r>
    </w:p>
    <w:p w:rsidR="002D6CDA" w:rsidRDefault="002D6CDA" w:rsidP="002D6CDA">
      <w:pPr>
        <w:pStyle w:val="Ttulo2"/>
      </w:pPr>
    </w:p>
    <w:p w:rsidR="002D6CDA" w:rsidRDefault="002D6CDA" w:rsidP="002D6CDA">
      <w:pPr>
        <w:pStyle w:val="Ttulo1"/>
      </w:pPr>
      <w:r>
        <w:t>Estudios</w:t>
      </w:r>
    </w:p>
    <w:p w:rsidR="0070237E" w:rsidRPr="00513EFC" w:rsidRDefault="00D446C3" w:rsidP="00513EFC">
      <w:pPr>
        <w:pStyle w:val="Ttulo2"/>
      </w:pPr>
      <w:r>
        <w:t>Tecnólogo en análisis y desarrollo de sistemas de información</w:t>
      </w:r>
      <w:r w:rsidR="0095272C">
        <w:rPr>
          <w:lang w:bidi="es-ES"/>
        </w:rPr>
        <w:t xml:space="preserve"> / </w:t>
      </w:r>
      <w:r>
        <w:rPr>
          <w:rStyle w:val="nfasis"/>
        </w:rPr>
        <w:t>SENA, Barranquilla-Atlántico.</w:t>
      </w:r>
    </w:p>
    <w:p w:rsidR="0070237E" w:rsidRDefault="0070237E" w:rsidP="0070237E"/>
    <w:p w:rsidR="002D6CDA" w:rsidRDefault="002D6CDA" w:rsidP="002D6CDA">
      <w:pPr>
        <w:pStyle w:val="Ttulo3"/>
      </w:pPr>
      <w:r>
        <w:t>dICIEMBRE</w:t>
      </w:r>
      <w:r>
        <w:rPr>
          <w:lang w:bidi="es-ES"/>
        </w:rPr>
        <w:t xml:space="preserve"> </w:t>
      </w:r>
      <w:r>
        <w:t>2009</w:t>
      </w:r>
    </w:p>
    <w:p w:rsidR="00BC7376" w:rsidRPr="002D6CDA" w:rsidRDefault="002D6CDA" w:rsidP="002D6CDA">
      <w:pPr>
        <w:pStyle w:val="Ttulo2"/>
        <w:rPr>
          <w:iCs/>
          <w:color w:val="595959" w:themeColor="text1" w:themeTint="A6"/>
        </w:rPr>
      </w:pPr>
      <w:r>
        <w:t>Bachiller Académico</w:t>
      </w:r>
      <w:r>
        <w:rPr>
          <w:lang w:bidi="es-ES"/>
        </w:rPr>
        <w:t xml:space="preserve"> / </w:t>
      </w:r>
      <w:r>
        <w:rPr>
          <w:rStyle w:val="nfasis"/>
        </w:rPr>
        <w:t>Institución educativa Antonio ramón moreno, Soledad-Atlántico.</w:t>
      </w:r>
    </w:p>
    <w:sectPr w:rsidR="00BC7376" w:rsidRPr="002D6CDA" w:rsidSect="00990C09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82B" w:rsidRDefault="00A7482B" w:rsidP="00725803">
      <w:pPr>
        <w:spacing w:after="0"/>
      </w:pPr>
      <w:r>
        <w:separator/>
      </w:r>
    </w:p>
  </w:endnote>
  <w:endnote w:type="continuationSeparator" w:id="0">
    <w:p w:rsidR="00A7482B" w:rsidRDefault="00A7482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155DA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82B" w:rsidRDefault="00A7482B" w:rsidP="00725803">
      <w:pPr>
        <w:spacing w:after="0"/>
      </w:pPr>
      <w:r>
        <w:separator/>
      </w:r>
    </w:p>
  </w:footnote>
  <w:footnote w:type="continuationSeparator" w:id="0">
    <w:p w:rsidR="00A7482B" w:rsidRDefault="00A7482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9B3581"/>
    <w:multiLevelType w:val="hybridMultilevel"/>
    <w:tmpl w:val="A072C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D4745"/>
    <w:multiLevelType w:val="hybridMultilevel"/>
    <w:tmpl w:val="AAB80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F2754"/>
    <w:multiLevelType w:val="hybridMultilevel"/>
    <w:tmpl w:val="ED9E71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C590A"/>
    <w:multiLevelType w:val="hybridMultilevel"/>
    <w:tmpl w:val="EE20D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46"/>
    <w:rsid w:val="00025E77"/>
    <w:rsid w:val="00027312"/>
    <w:rsid w:val="000645F2"/>
    <w:rsid w:val="00082F03"/>
    <w:rsid w:val="000835A0"/>
    <w:rsid w:val="000934A2"/>
    <w:rsid w:val="001478C7"/>
    <w:rsid w:val="00155DA9"/>
    <w:rsid w:val="001B0955"/>
    <w:rsid w:val="001F085C"/>
    <w:rsid w:val="00227784"/>
    <w:rsid w:val="0023705D"/>
    <w:rsid w:val="00250A31"/>
    <w:rsid w:val="00251C13"/>
    <w:rsid w:val="002922D0"/>
    <w:rsid w:val="002D6CDA"/>
    <w:rsid w:val="00340B03"/>
    <w:rsid w:val="00380AE7"/>
    <w:rsid w:val="003A6943"/>
    <w:rsid w:val="00402717"/>
    <w:rsid w:val="00410BA2"/>
    <w:rsid w:val="004279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31B9"/>
    <w:rsid w:val="006C08A0"/>
    <w:rsid w:val="006C47D8"/>
    <w:rsid w:val="006D2D08"/>
    <w:rsid w:val="006F26A2"/>
    <w:rsid w:val="0070237E"/>
    <w:rsid w:val="007164F1"/>
    <w:rsid w:val="00725803"/>
    <w:rsid w:val="00725CB5"/>
    <w:rsid w:val="007307A3"/>
    <w:rsid w:val="00752315"/>
    <w:rsid w:val="00755A46"/>
    <w:rsid w:val="007B4C3B"/>
    <w:rsid w:val="00810D5D"/>
    <w:rsid w:val="00857E6B"/>
    <w:rsid w:val="00873A74"/>
    <w:rsid w:val="008968C4"/>
    <w:rsid w:val="008D7C1C"/>
    <w:rsid w:val="0092291B"/>
    <w:rsid w:val="00932D92"/>
    <w:rsid w:val="0095272C"/>
    <w:rsid w:val="00972024"/>
    <w:rsid w:val="00990C09"/>
    <w:rsid w:val="009F04D2"/>
    <w:rsid w:val="009F2BA7"/>
    <w:rsid w:val="009F6DA0"/>
    <w:rsid w:val="00A01182"/>
    <w:rsid w:val="00A25033"/>
    <w:rsid w:val="00A7482B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6C3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61350F-05B7-445C-8775-0DB46C35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Puesto">
    <w:name w:val="Title"/>
    <w:basedOn w:val="Normal"/>
    <w:link w:val="Puest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de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rrer\AppData\Roaming\Microsoft\Plantillas\Curr&#237;culo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13A1DB6AF746159013EFCE2573B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C2150-99A8-4FF4-BA7A-549E93E9D743}"/>
      </w:docPartPr>
      <w:docPartBody>
        <w:p w:rsidR="00D86D8F" w:rsidRDefault="00923C51">
          <w:pPr>
            <w:pStyle w:val="0813A1DB6AF746159013EFCE2573B137"/>
          </w:pPr>
          <w:r>
            <w:rPr>
              <w:lang w:bidi="es-ES"/>
            </w:rPr>
            <w:t xml:space="preserve">Nombre </w:t>
          </w:r>
        </w:p>
      </w:docPartBody>
    </w:docPart>
    <w:docPart>
      <w:docPartPr>
        <w:name w:val="D74930C5CCDC4388935349FBDD5E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CD310-B031-446A-97D5-76DD9264EE18}"/>
      </w:docPartPr>
      <w:docPartBody>
        <w:p w:rsidR="00D86D8F" w:rsidRDefault="00923C51">
          <w:pPr>
            <w:pStyle w:val="D74930C5CCDC4388935349FBDD5E2C08"/>
          </w:pPr>
          <w:r>
            <w:rPr>
              <w:lang w:bidi="es-ES"/>
            </w:rPr>
            <w:t>Apellidos</w:t>
          </w:r>
        </w:p>
      </w:docPartBody>
    </w:docPart>
    <w:docPart>
      <w:docPartPr>
        <w:name w:val="2BA2A40A845B43379B4D835D39D53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08495-5024-4A81-AA36-FA80AABEDB60}"/>
      </w:docPartPr>
      <w:docPartBody>
        <w:p w:rsidR="00D86D8F" w:rsidRDefault="00923C51">
          <w:pPr>
            <w:pStyle w:val="2BA2A40A845B43379B4D835D39D53306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CBE89C1A1589499194BA0F5A52CF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5EF89-08FB-4D76-A7BB-E695565BABE6}"/>
      </w:docPartPr>
      <w:docPartBody>
        <w:p w:rsidR="00D86D8F" w:rsidRDefault="00923C51">
          <w:pPr>
            <w:pStyle w:val="CBE89C1A1589499194BA0F5A52CFAA2F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29166EA718A44F5C9C7F5CB82DDF2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39FB-D515-4879-B528-77AB33699405}"/>
      </w:docPartPr>
      <w:docPartBody>
        <w:p w:rsidR="00D86D8F" w:rsidRDefault="00923C51">
          <w:pPr>
            <w:pStyle w:val="29166EA718A44F5C9C7F5CB82DDF2367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7EB53CC153124EBFB3E177D3F458A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AC6DF-BB9C-4676-9115-04B321AA97A3}"/>
      </w:docPartPr>
      <w:docPartBody>
        <w:p w:rsidR="00D86D8F" w:rsidRDefault="00923C51">
          <w:pPr>
            <w:pStyle w:val="7EB53CC153124EBFB3E177D3F458A7C2"/>
          </w:pPr>
          <w:r w:rsidRPr="009D0878">
            <w:rPr>
              <w:lang w:bidi="es-ES"/>
            </w:rPr>
            <w:t>Perfil de LinkedIn</w:t>
          </w:r>
        </w:p>
      </w:docPartBody>
    </w:docPart>
    <w:docPart>
      <w:docPartPr>
        <w:name w:val="ADF6A7FEACFF4F55AF6D62BA3BE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3C997-4989-4FBF-B8E9-AA2D6BC34FCD}"/>
      </w:docPartPr>
      <w:docPartBody>
        <w:p w:rsidR="00D86D8F" w:rsidRDefault="00923C51">
          <w:pPr>
            <w:pStyle w:val="ADF6A7FEACFF4F55AF6D62BA3BEE3366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E83CD69277E84228A15742747A1A8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C2E4-2B0A-47F9-A631-22C445138C08}"/>
      </w:docPartPr>
      <w:docPartBody>
        <w:p w:rsidR="00D86D8F" w:rsidRDefault="00923C51">
          <w:pPr>
            <w:pStyle w:val="E83CD69277E84228A15742747A1A80DF"/>
          </w:pPr>
          <w:r w:rsidRPr="00AD3FD8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1C"/>
    <w:rsid w:val="00923C51"/>
    <w:rsid w:val="00D86D8F"/>
    <w:rsid w:val="00E366EE"/>
    <w:rsid w:val="00F3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13A1DB6AF746159013EFCE2573B137">
    <w:name w:val="0813A1DB6AF746159013EFCE2573B137"/>
  </w:style>
  <w:style w:type="paragraph" w:customStyle="1" w:styleId="D74930C5CCDC4388935349FBDD5E2C08">
    <w:name w:val="D74930C5CCDC4388935349FBDD5E2C08"/>
  </w:style>
  <w:style w:type="paragraph" w:customStyle="1" w:styleId="2BA2A40A845B43379B4D835D39D53306">
    <w:name w:val="2BA2A40A845B43379B4D835D39D53306"/>
  </w:style>
  <w:style w:type="paragraph" w:customStyle="1" w:styleId="CBE89C1A1589499194BA0F5A52CFAA2F">
    <w:name w:val="CBE89C1A1589499194BA0F5A52CFAA2F"/>
  </w:style>
  <w:style w:type="paragraph" w:customStyle="1" w:styleId="29166EA718A44F5C9C7F5CB82DDF2367">
    <w:name w:val="29166EA718A44F5C9C7F5CB82DDF2367"/>
  </w:style>
  <w:style w:type="paragraph" w:customStyle="1" w:styleId="7EB53CC153124EBFB3E177D3F458A7C2">
    <w:name w:val="7EB53CC153124EBFB3E177D3F458A7C2"/>
  </w:style>
  <w:style w:type="paragraph" w:customStyle="1" w:styleId="4FED690E8204490FAE92D5FA0F131C59">
    <w:name w:val="4FED690E8204490FAE92D5FA0F131C59"/>
  </w:style>
  <w:style w:type="paragraph" w:customStyle="1" w:styleId="192118CACC0E4C708BE4A796E24636E6">
    <w:name w:val="192118CACC0E4C708BE4A796E24636E6"/>
  </w:style>
  <w:style w:type="paragraph" w:customStyle="1" w:styleId="ADF6A7FEACFF4F55AF6D62BA3BEE3366">
    <w:name w:val="ADF6A7FEACFF4F55AF6D62BA3BEE3366"/>
  </w:style>
  <w:style w:type="paragraph" w:customStyle="1" w:styleId="E459AC2656AF45AB974F0A5A21976B8B">
    <w:name w:val="E459AC2656AF45AB974F0A5A21976B8B"/>
  </w:style>
  <w:style w:type="paragraph" w:customStyle="1" w:styleId="E7C0F24E54294CC390DFB3D0BA9B69FA">
    <w:name w:val="E7C0F24E54294CC390DFB3D0BA9B69FA"/>
  </w:style>
  <w:style w:type="paragraph" w:customStyle="1" w:styleId="1565851E35614202B814CD0A4A5E14E5">
    <w:name w:val="1565851E35614202B814CD0A4A5E14E5"/>
  </w:style>
  <w:style w:type="paragraph" w:customStyle="1" w:styleId="BFA58C2526974B93ADF248CC728F2115">
    <w:name w:val="BFA58C2526974B93ADF248CC728F2115"/>
  </w:style>
  <w:style w:type="paragraph" w:customStyle="1" w:styleId="EEB2D88AD40348A4BB8EC0D8E75C759C">
    <w:name w:val="EEB2D88AD40348A4BB8EC0D8E75C759C"/>
  </w:style>
  <w:style w:type="paragraph" w:customStyle="1" w:styleId="E83CD69277E84228A15742747A1A80DF">
    <w:name w:val="E83CD69277E84228A15742747A1A80DF"/>
  </w:style>
  <w:style w:type="paragraph" w:customStyle="1" w:styleId="87F0F625468B41E3B79A945699D3EC51">
    <w:name w:val="87F0F625468B41E3B79A945699D3EC51"/>
  </w:style>
  <w:style w:type="paragraph" w:customStyle="1" w:styleId="169017D79E5C47D3934FB032876F637D">
    <w:name w:val="169017D79E5C47D3934FB032876F637D"/>
  </w:style>
  <w:style w:type="paragraph" w:customStyle="1" w:styleId="E5A37D9C1F114E308DF47A1B6E735AD3">
    <w:name w:val="E5A37D9C1F114E308DF47A1B6E735AD3"/>
  </w:style>
  <w:style w:type="character" w:styleId="nfasis">
    <w:name w:val="Emphasis"/>
    <w:basedOn w:val="Fuentedeprrafopredeter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A5FE7A3BEE74432B815BCE58BB0EB95">
    <w:name w:val="7A5FE7A3BEE74432B815BCE58BB0EB95"/>
  </w:style>
  <w:style w:type="paragraph" w:customStyle="1" w:styleId="A1FA53021E5C4C3BA4552CF0B90B4F79">
    <w:name w:val="A1FA53021E5C4C3BA4552CF0B90B4F79"/>
  </w:style>
  <w:style w:type="paragraph" w:customStyle="1" w:styleId="6830A05848684D2395DDB5508A18281B">
    <w:name w:val="6830A05848684D2395DDB5508A18281B"/>
  </w:style>
  <w:style w:type="paragraph" w:customStyle="1" w:styleId="F0957C53657A45FCA22D5052F40415C7">
    <w:name w:val="F0957C53657A45FCA22D5052F40415C7"/>
  </w:style>
  <w:style w:type="paragraph" w:customStyle="1" w:styleId="F9D9B1878A764DEA91BF650B386E9E15">
    <w:name w:val="F9D9B1878A764DEA91BF650B386E9E15"/>
  </w:style>
  <w:style w:type="paragraph" w:customStyle="1" w:styleId="5F47B63F9E394932AC60196DDAAEC628">
    <w:name w:val="5F47B63F9E394932AC60196DDAAEC628"/>
  </w:style>
  <w:style w:type="paragraph" w:customStyle="1" w:styleId="C42FA74E93434E0CA35EA8E8EC0CEEA8">
    <w:name w:val="C42FA74E93434E0CA35EA8E8EC0CEEA8"/>
  </w:style>
  <w:style w:type="paragraph" w:customStyle="1" w:styleId="3F2582A83FE24E6AB8E7ACCA645316C8">
    <w:name w:val="3F2582A83FE24E6AB8E7ACCA645316C8"/>
  </w:style>
  <w:style w:type="paragraph" w:customStyle="1" w:styleId="6300FD15FC8444F98A66992FD246D850">
    <w:name w:val="6300FD15FC8444F98A66992FD246D850"/>
  </w:style>
  <w:style w:type="paragraph" w:customStyle="1" w:styleId="E4707BEA7AE740AA828ADD8EF690CFFD">
    <w:name w:val="E4707BEA7AE740AA828ADD8EF690CFFD"/>
  </w:style>
  <w:style w:type="paragraph" w:customStyle="1" w:styleId="6EC495EDD2C04912B674989ABE6FC6F3">
    <w:name w:val="6EC495EDD2C04912B674989ABE6FC6F3"/>
  </w:style>
  <w:style w:type="paragraph" w:customStyle="1" w:styleId="5C84EBFEEDDF4CA48BB82A5CA3903ED1">
    <w:name w:val="5C84EBFEEDDF4CA48BB82A5CA3903ED1"/>
  </w:style>
  <w:style w:type="paragraph" w:customStyle="1" w:styleId="199C28A1559942C48E10B97B0C7343E9">
    <w:name w:val="199C28A1559942C48E10B97B0C7343E9"/>
  </w:style>
  <w:style w:type="paragraph" w:customStyle="1" w:styleId="C1FB897C63734A8A9BD28FFCAAB25AA8">
    <w:name w:val="C1FB897C63734A8A9BD28FFCAAB25AA8"/>
  </w:style>
  <w:style w:type="paragraph" w:customStyle="1" w:styleId="6AE0C2435E4F4A2D9C84E284901BDE26">
    <w:name w:val="6AE0C2435E4F4A2D9C84E284901BDE26"/>
  </w:style>
  <w:style w:type="paragraph" w:customStyle="1" w:styleId="1745303938C34D7E97FA2C3C019C3657">
    <w:name w:val="1745303938C34D7E97FA2C3C019C3657"/>
  </w:style>
  <w:style w:type="paragraph" w:customStyle="1" w:styleId="91DA7BF3314F4FBA9A97358F609404AD">
    <w:name w:val="91DA7BF3314F4FBA9A97358F609404AD"/>
  </w:style>
  <w:style w:type="paragraph" w:customStyle="1" w:styleId="BBA356CF8F4B4EA28B617732FE2FDE48">
    <w:name w:val="BBA356CF8F4B4EA28B617732FE2FDE48"/>
  </w:style>
  <w:style w:type="paragraph" w:customStyle="1" w:styleId="F65BD88268B44F49939ED4F92E61869C">
    <w:name w:val="F65BD88268B44F49939ED4F92E61869C"/>
  </w:style>
  <w:style w:type="paragraph" w:customStyle="1" w:styleId="23CCE183B1424DEB8B3A76DBBC82C066">
    <w:name w:val="23CCE183B1424DEB8B3A76DBBC82C066"/>
  </w:style>
  <w:style w:type="paragraph" w:customStyle="1" w:styleId="E68FBCAA6B6F455A9FCF9CA5ACE020B3">
    <w:name w:val="E68FBCAA6B6F455A9FCF9CA5ACE020B3"/>
    <w:rsid w:val="00F33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Jannier</Abstract>
  <CompanyAddress>Calle 14 # 26-16 Barrio Cruz de  </CompanyAddress>
  <CompanyPhone>3005064502</CompanyPhone>
  <CompanyFax/>
  <CompanyEmail>Jayma0807@gmail.com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0F5340-E652-44FA-BC55-7E89825F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equilibrado (diseño moderno)</Template>
  <TotalTime>94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Jannier Ferrer</dc:creator>
  <cp:keywords>Jannier Ferrer Garizabalo</cp:keywords>
  <dc:description/>
  <cp:lastModifiedBy>Jannier Ferrer</cp:lastModifiedBy>
  <cp:revision>5</cp:revision>
  <dcterms:created xsi:type="dcterms:W3CDTF">2020-09-08T13:27:00Z</dcterms:created>
  <dcterms:modified xsi:type="dcterms:W3CDTF">2020-09-21T22:42:00Z</dcterms:modified>
  <cp:category>Ferrer Garizabalo</cp:category>
</cp:coreProperties>
</file>